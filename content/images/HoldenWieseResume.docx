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87AEBAF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367278C" w14:textId="77777777" w:rsidR="00692703" w:rsidRPr="00CF1A49" w:rsidRDefault="003C1BB9" w:rsidP="00913946">
            <w:pPr>
              <w:pStyle w:val="Title"/>
            </w:pPr>
            <w:r>
              <w:t>Holden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Wiese</w:t>
            </w:r>
          </w:p>
          <w:p w14:paraId="07651DAC" w14:textId="518FC1D8" w:rsidR="00692703" w:rsidRPr="00CF1A49" w:rsidRDefault="000D412F" w:rsidP="00913946">
            <w:pPr>
              <w:pStyle w:val="ContactInfo"/>
              <w:contextualSpacing w:val="0"/>
            </w:pPr>
            <w:r>
              <w:t>3098</w:t>
            </w:r>
            <w:r w:rsidR="003C1BB9">
              <w:t xml:space="preserve"> </w:t>
            </w:r>
            <w:r>
              <w:t>Highland Dr.</w:t>
            </w:r>
            <w:r w:rsidR="003C1BB9">
              <w:t xml:space="preserve"> </w:t>
            </w:r>
            <w:r>
              <w:t>Millcreek, Utah 84106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112AD88199AC45058D99CC91A30A2BD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3C1BB9">
              <w:t>801-891-0732</w:t>
            </w:r>
          </w:p>
          <w:p w14:paraId="4D3013F8" w14:textId="77777777" w:rsidR="00692703" w:rsidRPr="00CF1A49" w:rsidRDefault="003C1BB9" w:rsidP="00913946">
            <w:pPr>
              <w:pStyle w:val="ContactInfoEmphasis"/>
              <w:contextualSpacing w:val="0"/>
            </w:pPr>
            <w:r>
              <w:t>wieseholden@gmail.com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F302342E52BA4F0888315F17B19BE35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LinkedIn Profile: Holden Wiese</w:t>
            </w:r>
          </w:p>
        </w:tc>
      </w:tr>
      <w:tr w:rsidR="009571D8" w:rsidRPr="00CF1A49" w14:paraId="3FDA986F" w14:textId="77777777" w:rsidTr="009078A9">
        <w:trPr>
          <w:trHeight w:val="22"/>
        </w:trPr>
        <w:tc>
          <w:tcPr>
            <w:tcW w:w="9360" w:type="dxa"/>
            <w:tcMar>
              <w:top w:w="432" w:type="dxa"/>
            </w:tcMar>
          </w:tcPr>
          <w:p w14:paraId="2EB06334" w14:textId="44616AEA" w:rsidR="001755A8" w:rsidRPr="00CF1A49" w:rsidRDefault="000D412F" w:rsidP="00913946">
            <w:pPr>
              <w:contextualSpacing w:val="0"/>
            </w:pPr>
            <w:r>
              <w:t>Recent graduate of The Tech Academ</w:t>
            </w:r>
            <w:r w:rsidR="00E12213">
              <w:t>y’s</w:t>
            </w:r>
            <w:r>
              <w:t xml:space="preserve"> Software Developer Bootcamp</w:t>
            </w:r>
            <w:r w:rsidR="00E12213">
              <w:t>. Additional experience as an Instructor at the bootcamp. Worked on 3 live projects at the bootcamp developing skills with</w:t>
            </w:r>
            <w:r w:rsidR="000B7805">
              <w:t xml:space="preserve"> JavaScript</w:t>
            </w:r>
            <w:r w:rsidR="00E12213">
              <w:t>, Python, and C# in a professional environment.</w:t>
            </w:r>
          </w:p>
        </w:tc>
      </w:tr>
    </w:tbl>
    <w:p w14:paraId="4016AC4C" w14:textId="09E2AFEB" w:rsidR="004E01EB" w:rsidRPr="00CF1A49" w:rsidRDefault="00702C64" w:rsidP="004E01EB">
      <w:pPr>
        <w:pStyle w:val="Heading1"/>
      </w:pPr>
      <w:r>
        <w:t xml:space="preserve">Relevant </w:t>
      </w:r>
      <w:sdt>
        <w:sdtPr>
          <w:alias w:val="Experience:"/>
          <w:tag w:val="Experience:"/>
          <w:id w:val="-1983300934"/>
          <w:placeholder>
            <w:docPart w:val="ECDB098E866146E499A82F6CF5E8793E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200A5F" w:rsidRPr="00CF1A49" w14:paraId="67A1F551" w14:textId="77777777" w:rsidTr="007E14FA">
        <w:tc>
          <w:tcPr>
            <w:tcW w:w="9290" w:type="dxa"/>
          </w:tcPr>
          <w:p w14:paraId="106AFBDF" w14:textId="63BB1A62" w:rsidR="000D412F" w:rsidRPr="000D412F" w:rsidRDefault="001B0996" w:rsidP="000D412F">
            <w:pPr>
              <w:contextualSpacing w:val="0"/>
              <w:outlineLvl w:val="2"/>
              <w:rPr>
                <w:rFonts w:eastAsiaTheme="majorEastAsia" w:cstheme="majorBidi"/>
                <w:b/>
                <w:caps/>
                <w:szCs w:val="24"/>
              </w:rPr>
            </w:pPr>
            <w:r>
              <w:rPr>
                <w:rFonts w:eastAsiaTheme="majorEastAsia" w:cstheme="majorBidi"/>
                <w:b/>
                <w:caps/>
                <w:szCs w:val="24"/>
              </w:rPr>
              <w:t>JAN</w:t>
            </w:r>
            <w:r w:rsidR="000D412F" w:rsidRPr="000D412F">
              <w:rPr>
                <w:rFonts w:eastAsiaTheme="majorEastAsia" w:cstheme="majorBidi"/>
                <w:b/>
                <w:caps/>
                <w:szCs w:val="24"/>
              </w:rPr>
              <w:t xml:space="preserve"> </w:t>
            </w:r>
            <w:r>
              <w:rPr>
                <w:rFonts w:eastAsiaTheme="majorEastAsia" w:cstheme="majorBidi"/>
                <w:b/>
                <w:caps/>
                <w:szCs w:val="24"/>
              </w:rPr>
              <w:t>2020</w:t>
            </w:r>
            <w:r w:rsidR="000D412F" w:rsidRPr="000D412F">
              <w:rPr>
                <w:rFonts w:eastAsiaTheme="majorEastAsia" w:cstheme="majorBidi"/>
                <w:b/>
                <w:caps/>
                <w:szCs w:val="24"/>
              </w:rPr>
              <w:t xml:space="preserve"> – </w:t>
            </w:r>
            <w:r w:rsidR="000D412F">
              <w:rPr>
                <w:rFonts w:eastAsiaTheme="majorEastAsia" w:cstheme="majorBidi"/>
                <w:b/>
                <w:caps/>
                <w:szCs w:val="24"/>
              </w:rPr>
              <w:t>Present</w:t>
            </w:r>
          </w:p>
          <w:p w14:paraId="11B9DD17" w14:textId="5BB03027" w:rsidR="001B0996" w:rsidRPr="001B0996" w:rsidRDefault="000D412F" w:rsidP="001B0996">
            <w:pPr>
              <w:spacing w:after="40"/>
              <w:contextualSpacing w:val="0"/>
              <w:outlineLvl w:val="1"/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</w:pPr>
            <w:r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coding instructor</w:t>
            </w:r>
            <w:r w:rsidRPr="000D412F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, </w:t>
            </w:r>
            <w:r>
              <w:rPr>
                <w:rFonts w:eastAsiaTheme="majorEastAsia" w:cstheme="majorBidi"/>
                <w:caps/>
                <w:smallCaps/>
                <w:sz w:val="26"/>
                <w:szCs w:val="26"/>
              </w:rPr>
              <w:t>The tech academy utah</w:t>
            </w:r>
          </w:p>
          <w:p w14:paraId="46D7B68C" w14:textId="728CEE32" w:rsidR="000D412F" w:rsidRDefault="00702C64" w:rsidP="001D0BF1">
            <w:pPr>
              <w:pStyle w:val="Heading3"/>
              <w:contextualSpacing w:val="0"/>
              <w:outlineLvl w:val="2"/>
              <w:rPr>
                <w:rFonts w:eastAsiaTheme="minorHAnsi" w:cstheme="minorBidi"/>
                <w:b w:val="0"/>
                <w:caps w:val="0"/>
                <w:szCs w:val="22"/>
              </w:rPr>
            </w:pPr>
            <w:r w:rsidRPr="00702C64">
              <w:rPr>
                <w:rFonts w:eastAsiaTheme="minorHAnsi" w:cstheme="minorBidi"/>
                <w:b w:val="0"/>
                <w:caps w:val="0"/>
                <w:szCs w:val="22"/>
              </w:rPr>
              <w:t>Help</w:t>
            </w:r>
            <w:r w:rsidR="001B0996">
              <w:rPr>
                <w:rFonts w:eastAsiaTheme="minorHAnsi" w:cstheme="minorBidi"/>
                <w:b w:val="0"/>
                <w:caps w:val="0"/>
                <w:szCs w:val="22"/>
              </w:rPr>
              <w:t>ed</w:t>
            </w:r>
            <w:r w:rsidRPr="00702C64">
              <w:rPr>
                <w:rFonts w:eastAsiaTheme="minorHAnsi" w:cstheme="minorBidi"/>
                <w:b w:val="0"/>
                <w:caps w:val="0"/>
                <w:szCs w:val="22"/>
              </w:rPr>
              <w:t xml:space="preserve"> students attain the skills necessary for becoming job-ready Junior developers. </w:t>
            </w:r>
            <w:r w:rsidR="001B0996">
              <w:rPr>
                <w:rFonts w:eastAsiaTheme="minorHAnsi" w:cstheme="minorBidi"/>
                <w:b w:val="0"/>
                <w:caps w:val="0"/>
                <w:szCs w:val="22"/>
              </w:rPr>
              <w:t>Required skill</w:t>
            </w:r>
            <w:r w:rsidRPr="00702C64">
              <w:rPr>
                <w:rFonts w:eastAsiaTheme="minorHAnsi" w:cstheme="minorBidi"/>
                <w:b w:val="0"/>
                <w:caps w:val="0"/>
                <w:szCs w:val="22"/>
              </w:rPr>
              <w:t xml:space="preserve"> debugging errors, evaluating coding projects, clarifying complex ideas, 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 xml:space="preserve">providing </w:t>
            </w:r>
            <w:r w:rsidR="001A6748">
              <w:rPr>
                <w:rFonts w:eastAsiaTheme="minorHAnsi" w:cstheme="minorBidi"/>
                <w:b w:val="0"/>
                <w:caps w:val="0"/>
                <w:szCs w:val="22"/>
              </w:rPr>
              <w:t>feedback,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 xml:space="preserve"> </w:t>
            </w:r>
            <w:r w:rsidRPr="00702C64">
              <w:rPr>
                <w:rFonts w:eastAsiaTheme="minorHAnsi" w:cstheme="minorBidi"/>
                <w:b w:val="0"/>
                <w:caps w:val="0"/>
                <w:szCs w:val="22"/>
              </w:rPr>
              <w:t xml:space="preserve">and deepening personal technical knowledge. </w:t>
            </w:r>
            <w:r w:rsidR="001A6748">
              <w:rPr>
                <w:rFonts w:eastAsiaTheme="minorHAnsi" w:cstheme="minorBidi"/>
                <w:b w:val="0"/>
                <w:caps w:val="0"/>
                <w:szCs w:val="22"/>
              </w:rPr>
              <w:t>Further developed u</w:t>
            </w:r>
            <w:r w:rsidRPr="00702C64">
              <w:rPr>
                <w:rFonts w:eastAsiaTheme="minorHAnsi" w:cstheme="minorBidi"/>
                <w:b w:val="0"/>
                <w:caps w:val="0"/>
                <w:szCs w:val="22"/>
              </w:rPr>
              <w:t>nderstanding of HTML, CSS, Version Control (Git), JavaScript, SQL, Python, and C#, as well as familiarity with the Django and .NET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 xml:space="preserve"> Framework</w:t>
            </w:r>
            <w:r w:rsidR="001B0996">
              <w:rPr>
                <w:rFonts w:eastAsiaTheme="minorHAnsi" w:cstheme="minorBidi"/>
                <w:b w:val="0"/>
                <w:caps w:val="0"/>
                <w:szCs w:val="22"/>
              </w:rPr>
              <w:t>s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>.</w:t>
            </w:r>
          </w:p>
          <w:p w14:paraId="02A3ECD2" w14:textId="064DB608" w:rsidR="001A6748" w:rsidRDefault="001A6748" w:rsidP="001D0BF1">
            <w:pPr>
              <w:pStyle w:val="Heading3"/>
              <w:contextualSpacing w:val="0"/>
              <w:outlineLvl w:val="2"/>
              <w:rPr>
                <w:rFonts w:eastAsiaTheme="minorHAnsi" w:cstheme="minorBidi"/>
                <w:b w:val="0"/>
                <w:caps w:val="0"/>
                <w:szCs w:val="22"/>
              </w:rPr>
            </w:pPr>
          </w:p>
          <w:p w14:paraId="543EED73" w14:textId="4610E727" w:rsidR="000B7805" w:rsidRPr="000D412F" w:rsidRDefault="000B7805" w:rsidP="000B7805">
            <w:pPr>
              <w:contextualSpacing w:val="0"/>
              <w:outlineLvl w:val="2"/>
              <w:rPr>
                <w:rFonts w:eastAsiaTheme="majorEastAsia" w:cstheme="majorBidi"/>
                <w:b/>
                <w:caps/>
                <w:szCs w:val="24"/>
              </w:rPr>
            </w:pPr>
            <w:r>
              <w:rPr>
                <w:rFonts w:eastAsiaTheme="majorEastAsia" w:cstheme="majorBidi"/>
                <w:b/>
                <w:caps/>
                <w:szCs w:val="24"/>
              </w:rPr>
              <w:t>AUG</w:t>
            </w:r>
            <w:r w:rsidRPr="000D412F">
              <w:rPr>
                <w:rFonts w:eastAsiaTheme="majorEastAsia" w:cstheme="majorBidi"/>
                <w:b/>
                <w:caps/>
                <w:szCs w:val="24"/>
              </w:rPr>
              <w:t xml:space="preserve"> 20</w:t>
            </w:r>
            <w:r>
              <w:rPr>
                <w:rFonts w:eastAsiaTheme="majorEastAsia" w:cstheme="majorBidi"/>
                <w:b/>
                <w:caps/>
                <w:szCs w:val="24"/>
              </w:rPr>
              <w:t>19</w:t>
            </w:r>
            <w:r w:rsidRPr="000D412F">
              <w:rPr>
                <w:rFonts w:eastAsiaTheme="majorEastAsia" w:cstheme="majorBidi"/>
                <w:b/>
                <w:caps/>
                <w:szCs w:val="24"/>
              </w:rPr>
              <w:t xml:space="preserve"> – </w:t>
            </w:r>
            <w:r>
              <w:rPr>
                <w:rFonts w:eastAsiaTheme="majorEastAsia" w:cstheme="majorBidi"/>
                <w:b/>
                <w:caps/>
                <w:szCs w:val="24"/>
              </w:rPr>
              <w:t>Jan 2020</w:t>
            </w:r>
          </w:p>
          <w:p w14:paraId="0D28367D" w14:textId="1BF01358" w:rsidR="000B7805" w:rsidRDefault="000B7805" w:rsidP="000B7805">
            <w:pPr>
              <w:spacing w:after="40"/>
              <w:contextualSpacing w:val="0"/>
              <w:outlineLvl w:val="1"/>
              <w:rPr>
                <w:rFonts w:eastAsiaTheme="majorEastAsia" w:cstheme="majorBidi"/>
                <w:caps/>
                <w:smallCaps/>
                <w:sz w:val="26"/>
                <w:szCs w:val="26"/>
              </w:rPr>
            </w:pPr>
            <w:r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software developer boot camp</w:t>
            </w:r>
            <w:r w:rsidRPr="000D412F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, </w:t>
            </w:r>
            <w:r>
              <w:rPr>
                <w:rFonts w:eastAsiaTheme="majorEastAsia" w:cstheme="majorBidi"/>
                <w:caps/>
                <w:smallCaps/>
                <w:sz w:val="26"/>
                <w:szCs w:val="26"/>
              </w:rPr>
              <w:t>The tech academy utah</w:t>
            </w:r>
          </w:p>
          <w:p w14:paraId="098BF061" w14:textId="248DCD70" w:rsidR="001B0996" w:rsidRDefault="001B0996" w:rsidP="000B7805">
            <w:pPr>
              <w:spacing w:after="40"/>
              <w:contextualSpacing w:val="0"/>
              <w:outlineLvl w:val="1"/>
            </w:pPr>
            <w:r>
              <w:t xml:space="preserve">Worked hard to complete the fulltime program described below. </w:t>
            </w:r>
            <w:r w:rsidR="002D5A5F">
              <w:t>Learned</w:t>
            </w:r>
            <w:r>
              <w:t xml:space="preserve"> how to think like a developer and solve difficult problems and developed my own creative </w:t>
            </w:r>
            <w:r w:rsidR="002D5A5F">
              <w:t>mini projects</w:t>
            </w:r>
            <w:r>
              <w:t xml:space="preserve"> throughout the course.</w:t>
            </w:r>
          </w:p>
          <w:p w14:paraId="0D1A4852" w14:textId="77777777" w:rsidR="002D5A5F" w:rsidRPr="001B0996" w:rsidRDefault="002D5A5F" w:rsidP="000B7805">
            <w:pPr>
              <w:spacing w:after="40"/>
              <w:contextualSpacing w:val="0"/>
              <w:outlineLvl w:val="1"/>
            </w:pPr>
          </w:p>
          <w:p w14:paraId="2AC35936" w14:textId="40F82D7F" w:rsidR="00735E76" w:rsidRDefault="00735E76" w:rsidP="00675087">
            <w:pPr>
              <w:pStyle w:val="Heading3"/>
              <w:outlineLvl w:val="2"/>
              <w:rPr>
                <w:b w:val="0"/>
                <w:smallCaps/>
                <w:sz w:val="26"/>
                <w:szCs w:val="26"/>
              </w:rPr>
            </w:pPr>
            <w:r w:rsidRPr="00735E76">
              <w:rPr>
                <w:b w:val="0"/>
                <w:smallCaps/>
                <w:sz w:val="26"/>
                <w:szCs w:val="26"/>
              </w:rPr>
              <w:t>Computer and Technology Basics Course</w:t>
            </w:r>
          </w:p>
          <w:p w14:paraId="61B4C11A" w14:textId="77777777" w:rsidR="00D3224C" w:rsidRDefault="00D3224C" w:rsidP="00675087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Clear definitions for every major technology term </w:t>
            </w:r>
          </w:p>
          <w:p w14:paraId="6E60EC8B" w14:textId="77777777" w:rsidR="00D3224C" w:rsidRDefault="00D3224C" w:rsidP="00675087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Algorithm theory and design </w:t>
            </w:r>
          </w:p>
          <w:p w14:paraId="175F7221" w14:textId="77777777" w:rsidR="00D3224C" w:rsidRDefault="00D3224C" w:rsidP="00675087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Basic machine architecture </w:t>
            </w:r>
          </w:p>
          <w:p w14:paraId="43AA298A" w14:textId="77777777" w:rsidR="00D3224C" w:rsidRDefault="00D3224C" w:rsidP="00675087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Central processing unit operation </w:t>
            </w:r>
          </w:p>
          <w:p w14:paraId="72086CE5" w14:textId="77777777" w:rsidR="00D3224C" w:rsidRDefault="00D3224C" w:rsidP="00675087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Computer network principles </w:t>
            </w:r>
          </w:p>
          <w:p w14:paraId="48467E42" w14:textId="77777777" w:rsidR="00D3224C" w:rsidRDefault="00D3224C" w:rsidP="00675087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Internet design and operation </w:t>
            </w:r>
          </w:p>
          <w:p w14:paraId="53668790" w14:textId="77777777" w:rsidR="00D3224C" w:rsidRDefault="00D3224C" w:rsidP="00675087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Web browser operation </w:t>
            </w:r>
          </w:p>
          <w:p w14:paraId="0BF648FE" w14:textId="34054E00" w:rsidR="00735E76" w:rsidRDefault="00D3224C" w:rsidP="00675087">
            <w:pPr>
              <w:ind w:left="720"/>
            </w:pPr>
            <w:r w:rsidRPr="00D3224C">
              <w:rPr>
                <w:rFonts w:hAnsi="Symbol"/>
              </w:rPr>
              <w:t></w:t>
            </w:r>
            <w:r w:rsidRPr="00D3224C">
              <w:t xml:space="preserve">  Basic security concepts</w:t>
            </w:r>
          </w:p>
          <w:p w14:paraId="4A8E1517" w14:textId="77777777" w:rsidR="000B7805" w:rsidRPr="00D3224C" w:rsidRDefault="000B7805" w:rsidP="000B7805">
            <w:pPr>
              <w:ind w:left="720"/>
              <w:rPr>
                <w:caps/>
              </w:rPr>
            </w:pPr>
          </w:p>
          <w:p w14:paraId="068D3EE7" w14:textId="77777777" w:rsidR="00D3224C" w:rsidRPr="00D3224C" w:rsidRDefault="00D3224C" w:rsidP="000B7805">
            <w:pPr>
              <w:pStyle w:val="Heading3"/>
              <w:rPr>
                <w:b w:val="0"/>
                <w:smallCaps/>
                <w:sz w:val="26"/>
                <w:szCs w:val="26"/>
              </w:rPr>
            </w:pPr>
            <w:r w:rsidRPr="00D3224C">
              <w:rPr>
                <w:b w:val="0"/>
                <w:smallCaps/>
                <w:sz w:val="26"/>
                <w:szCs w:val="26"/>
              </w:rPr>
              <w:t>Overview of Software Development Course</w:t>
            </w:r>
          </w:p>
          <w:p w14:paraId="72903F67" w14:textId="77777777" w:rsidR="00D3224C" w:rsidRDefault="00D3224C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Object-oriented programming basics </w:t>
            </w:r>
          </w:p>
          <w:p w14:paraId="22DD3926" w14:textId="77777777" w:rsidR="00D3224C" w:rsidRDefault="00D3224C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Web application basics </w:t>
            </w:r>
          </w:p>
          <w:p w14:paraId="0704F5A9" w14:textId="24CF0A0D" w:rsidR="00D3224C" w:rsidRDefault="00D3224C" w:rsidP="001B0996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Database basics </w:t>
            </w:r>
          </w:p>
          <w:p w14:paraId="12D03163" w14:textId="2E77C2E8" w:rsidR="00D3224C" w:rsidRDefault="00D3224C" w:rsidP="001B0996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How programs are made</w:t>
            </w:r>
          </w:p>
          <w:p w14:paraId="5803582A" w14:textId="0CC52C97" w:rsidR="00D3224C" w:rsidRDefault="00D3224C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 w:rsidR="001B0996">
              <w:t>Thinking like a</w:t>
            </w:r>
            <w:r>
              <w:t xml:space="preserve"> computer programmer </w:t>
            </w:r>
          </w:p>
          <w:p w14:paraId="135A1BC0" w14:textId="77777777" w:rsidR="00D3224C" w:rsidRDefault="00D3224C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Number systems </w:t>
            </w:r>
          </w:p>
          <w:p w14:paraId="02E75C16" w14:textId="77777777" w:rsidR="00D3224C" w:rsidRDefault="00D3224C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Data structures </w:t>
            </w:r>
          </w:p>
          <w:p w14:paraId="00C4687A" w14:textId="4608474A" w:rsidR="00D3224C" w:rsidRDefault="00D3224C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 w:rsidR="001B0996">
              <w:t>Flowcharting basics</w:t>
            </w:r>
            <w:r>
              <w:t xml:space="preserve"> </w:t>
            </w:r>
          </w:p>
          <w:p w14:paraId="09E8B172" w14:textId="77777777" w:rsidR="00D3224C" w:rsidRDefault="00D3224C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Registry basics </w:t>
            </w:r>
          </w:p>
          <w:p w14:paraId="75012CB6" w14:textId="55ADB94E" w:rsidR="000B7805" w:rsidRDefault="00D3224C" w:rsidP="00C769E7">
            <w:pPr>
              <w:ind w:left="720"/>
            </w:pPr>
            <w:r>
              <w:rPr>
                <w:rFonts w:hAnsi="Symbol"/>
              </w:rPr>
              <w:lastRenderedPageBreak/>
              <w:t></w:t>
            </w:r>
            <w:r>
              <w:t xml:space="preserve">  Command line basics </w:t>
            </w:r>
          </w:p>
          <w:p w14:paraId="04AAD163" w14:textId="77777777" w:rsidR="00675087" w:rsidRPr="00C769E7" w:rsidRDefault="00675087" w:rsidP="00C769E7">
            <w:pPr>
              <w:ind w:left="720"/>
            </w:pPr>
          </w:p>
          <w:p w14:paraId="7C083B91" w14:textId="7B6A725A" w:rsidR="00735E76" w:rsidRDefault="00D3224C" w:rsidP="000B7805">
            <w:pPr>
              <w:pStyle w:val="Heading3"/>
              <w:outlineLvl w:val="2"/>
              <w:rPr>
                <w:b w:val="0"/>
                <w:smallCaps/>
                <w:sz w:val="26"/>
                <w:szCs w:val="26"/>
              </w:rPr>
            </w:pPr>
            <w:r>
              <w:rPr>
                <w:b w:val="0"/>
                <w:smallCaps/>
                <w:sz w:val="26"/>
                <w:szCs w:val="26"/>
              </w:rPr>
              <w:t>Version control</w:t>
            </w:r>
            <w:r w:rsidR="00735E76" w:rsidRPr="00735E76">
              <w:rPr>
                <w:b w:val="0"/>
                <w:smallCaps/>
                <w:sz w:val="26"/>
                <w:szCs w:val="26"/>
              </w:rPr>
              <w:t xml:space="preserve"> Course</w:t>
            </w:r>
          </w:p>
          <w:p w14:paraId="4C947442" w14:textId="48E26898" w:rsidR="00D3224C" w:rsidRDefault="00D3224C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 w:rsidR="00C769E7">
              <w:t>What is version control</w:t>
            </w:r>
            <w:r>
              <w:t xml:space="preserve"> </w:t>
            </w:r>
          </w:p>
          <w:p w14:paraId="763CEABB" w14:textId="77777777" w:rsidR="00D3224C" w:rsidRDefault="00D3224C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Git </w:t>
            </w:r>
          </w:p>
          <w:p w14:paraId="1A05F136" w14:textId="77777777" w:rsidR="00D3224C" w:rsidRDefault="00D3224C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GitHub </w:t>
            </w:r>
          </w:p>
          <w:p w14:paraId="71036008" w14:textId="11918C47" w:rsidR="00D3224C" w:rsidRDefault="00D3224C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Version </w:t>
            </w:r>
            <w:r w:rsidR="00C769E7">
              <w:t>control in Azure DevOps</w:t>
            </w:r>
          </w:p>
          <w:p w14:paraId="298814AF" w14:textId="77777777" w:rsidR="00D3224C" w:rsidRDefault="00D3224C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File locking </w:t>
            </w:r>
          </w:p>
          <w:p w14:paraId="648E4820" w14:textId="77777777" w:rsidR="00D3224C" w:rsidRDefault="00D3224C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Version merging </w:t>
            </w:r>
          </w:p>
          <w:p w14:paraId="72489216" w14:textId="491D4A69" w:rsidR="00D3224C" w:rsidRDefault="00D3224C" w:rsidP="000B7805">
            <w:pPr>
              <w:ind w:left="720"/>
              <w:rPr>
                <w:smallCaps/>
                <w:sz w:val="26"/>
                <w:szCs w:val="26"/>
              </w:rPr>
            </w:pPr>
            <w:r w:rsidRPr="00D3224C">
              <w:rPr>
                <w:rFonts w:hAnsi="Symbol"/>
              </w:rPr>
              <w:t></w:t>
            </w:r>
            <w:r w:rsidRPr="00D3224C">
              <w:t xml:space="preserve">  Change lists</w:t>
            </w:r>
            <w:r w:rsidRPr="00D3224C">
              <w:rPr>
                <w:smallCaps/>
                <w:sz w:val="26"/>
                <w:szCs w:val="26"/>
              </w:rPr>
              <w:t xml:space="preserve"> </w:t>
            </w:r>
          </w:p>
          <w:p w14:paraId="03BC8793" w14:textId="77777777" w:rsidR="000B7805" w:rsidRPr="00D3224C" w:rsidRDefault="000B7805" w:rsidP="000B7805">
            <w:pPr>
              <w:ind w:left="720"/>
              <w:rPr>
                <w:smallCaps/>
                <w:sz w:val="26"/>
                <w:szCs w:val="26"/>
              </w:rPr>
            </w:pPr>
          </w:p>
          <w:p w14:paraId="11312D15" w14:textId="77777777" w:rsidR="00D3224C" w:rsidRPr="00D3224C" w:rsidRDefault="00D3224C" w:rsidP="000B7805">
            <w:pPr>
              <w:pStyle w:val="Heading3"/>
              <w:rPr>
                <w:b w:val="0"/>
                <w:smallCaps/>
                <w:sz w:val="26"/>
                <w:szCs w:val="26"/>
              </w:rPr>
            </w:pPr>
            <w:r w:rsidRPr="00D3224C">
              <w:rPr>
                <w:b w:val="0"/>
                <w:smallCaps/>
                <w:sz w:val="26"/>
                <w:szCs w:val="26"/>
              </w:rPr>
              <w:t>HTML and CSS Course</w:t>
            </w:r>
          </w:p>
          <w:p w14:paraId="461CB76D" w14:textId="6011B390" w:rsidR="00D3224C" w:rsidRDefault="00D3224C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 w:rsidR="00C769E7">
              <w:t>F</w:t>
            </w:r>
            <w:r>
              <w:t xml:space="preserve">undamentals of HTML5 </w:t>
            </w:r>
          </w:p>
          <w:p w14:paraId="56B5AF15" w14:textId="5AD852B7" w:rsidR="00D3224C" w:rsidRDefault="00D3224C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 w:rsidR="00C769E7">
              <w:t>F</w:t>
            </w:r>
            <w:r>
              <w:t xml:space="preserve">undamentals of CSS3 </w:t>
            </w:r>
          </w:p>
          <w:p w14:paraId="130A9458" w14:textId="1B327124" w:rsidR="00D3224C" w:rsidRDefault="00D3224C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 w:rsidR="00C769E7">
              <w:t>Structuring websites with HTML5</w:t>
            </w:r>
            <w:r>
              <w:t xml:space="preserve"> </w:t>
            </w:r>
          </w:p>
          <w:p w14:paraId="17E9B409" w14:textId="2EBDB546" w:rsidR="00D3224C" w:rsidRDefault="00D3224C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 w:rsidR="00C769E7">
              <w:t>Style and formatting</w:t>
            </w:r>
            <w:r>
              <w:t xml:space="preserve"> with CSS3 </w:t>
            </w:r>
          </w:p>
          <w:p w14:paraId="7BAC7C5B" w14:textId="77777777" w:rsidR="00D3224C" w:rsidRDefault="00D3224C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File Transfer Protocol </w:t>
            </w:r>
          </w:p>
          <w:p w14:paraId="2EB16A36" w14:textId="72A9B551" w:rsidR="00D3224C" w:rsidRDefault="00D3224C" w:rsidP="000B7805">
            <w:pPr>
              <w:ind w:left="720"/>
              <w:rPr>
                <w:b/>
                <w:smallCaps/>
                <w:sz w:val="26"/>
                <w:szCs w:val="26"/>
              </w:rPr>
            </w:pPr>
            <w:r>
              <w:rPr>
                <w:rFonts w:hAnsi="Symbol"/>
              </w:rPr>
              <w:t></w:t>
            </w:r>
            <w:r>
              <w:t xml:space="preserve">  Bootstrap</w:t>
            </w:r>
            <w:r w:rsidRPr="00735E76">
              <w:rPr>
                <w:b/>
                <w:smallCaps/>
                <w:sz w:val="26"/>
                <w:szCs w:val="26"/>
              </w:rPr>
              <w:t xml:space="preserve"> </w:t>
            </w:r>
          </w:p>
          <w:p w14:paraId="739DD6FD" w14:textId="77777777" w:rsidR="000B7805" w:rsidRDefault="000B7805" w:rsidP="000B7805">
            <w:pPr>
              <w:ind w:left="720"/>
              <w:rPr>
                <w:b/>
                <w:smallCaps/>
                <w:sz w:val="26"/>
                <w:szCs w:val="26"/>
              </w:rPr>
            </w:pPr>
          </w:p>
          <w:p w14:paraId="39D851A2" w14:textId="77777777" w:rsidR="00D3224C" w:rsidRPr="00D3224C" w:rsidRDefault="00D3224C" w:rsidP="000B7805">
            <w:pPr>
              <w:pStyle w:val="Heading3"/>
              <w:rPr>
                <w:b w:val="0"/>
                <w:smallCaps/>
                <w:sz w:val="26"/>
                <w:szCs w:val="26"/>
              </w:rPr>
            </w:pPr>
            <w:r w:rsidRPr="00D3224C">
              <w:rPr>
                <w:b w:val="0"/>
                <w:smallCaps/>
                <w:sz w:val="26"/>
                <w:szCs w:val="26"/>
              </w:rPr>
              <w:t>JavaScript Course</w:t>
            </w:r>
          </w:p>
          <w:p w14:paraId="411473AB" w14:textId="48A63CD7" w:rsidR="00C769E7" w:rsidRDefault="00D3224C" w:rsidP="00C769E7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Fundamental elements of JavaScrip</w:t>
            </w:r>
            <w:r w:rsidR="00C769E7">
              <w:t>t</w:t>
            </w:r>
          </w:p>
          <w:p w14:paraId="300B4910" w14:textId="77777777" w:rsidR="00D3224C" w:rsidRDefault="00D3224C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Modifying your web pages using JavaScript </w:t>
            </w:r>
          </w:p>
          <w:p w14:paraId="3BFEB2F8" w14:textId="32BC6C09" w:rsidR="00D3224C" w:rsidRDefault="00D3224C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Using JavaScript in combination with HTML and CSS</w:t>
            </w:r>
          </w:p>
          <w:p w14:paraId="3524AADD" w14:textId="77777777" w:rsidR="00D3224C" w:rsidRDefault="00D3224C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jQuery </w:t>
            </w:r>
          </w:p>
          <w:p w14:paraId="5ABBA0CC" w14:textId="77777777" w:rsidR="00D3224C" w:rsidRDefault="00D3224C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Bootstrap </w:t>
            </w:r>
          </w:p>
          <w:p w14:paraId="43E8D15E" w14:textId="094D9DC7" w:rsidR="00D3224C" w:rsidRDefault="00D3224C" w:rsidP="000B7805">
            <w:pPr>
              <w:ind w:left="720"/>
              <w:rPr>
                <w:b/>
                <w:smallCaps/>
                <w:sz w:val="26"/>
                <w:szCs w:val="26"/>
              </w:rPr>
            </w:pPr>
            <w:r>
              <w:rPr>
                <w:rFonts w:hAnsi="Symbol"/>
              </w:rPr>
              <w:t></w:t>
            </w:r>
            <w:r>
              <w:t xml:space="preserve">  Introduction to React.js</w:t>
            </w:r>
            <w:r w:rsidRPr="00735E76">
              <w:rPr>
                <w:b/>
                <w:smallCaps/>
                <w:sz w:val="26"/>
                <w:szCs w:val="26"/>
              </w:rPr>
              <w:t xml:space="preserve"> </w:t>
            </w:r>
          </w:p>
          <w:p w14:paraId="01AA8422" w14:textId="77777777" w:rsidR="000B7805" w:rsidRDefault="000B7805" w:rsidP="000B7805">
            <w:pPr>
              <w:ind w:left="720"/>
              <w:rPr>
                <w:b/>
                <w:smallCaps/>
                <w:sz w:val="26"/>
                <w:szCs w:val="26"/>
              </w:rPr>
            </w:pPr>
          </w:p>
          <w:p w14:paraId="5BA26B12" w14:textId="77777777" w:rsidR="00D3224C" w:rsidRPr="00D3224C" w:rsidRDefault="00D3224C" w:rsidP="000B7805">
            <w:pPr>
              <w:pStyle w:val="Heading3"/>
              <w:rPr>
                <w:b w:val="0"/>
                <w:smallCaps/>
                <w:sz w:val="26"/>
                <w:szCs w:val="26"/>
              </w:rPr>
            </w:pPr>
            <w:r w:rsidRPr="00D3224C">
              <w:rPr>
                <w:b w:val="0"/>
                <w:smallCaps/>
                <w:sz w:val="26"/>
                <w:szCs w:val="26"/>
              </w:rPr>
              <w:t>Database and SQL Course</w:t>
            </w:r>
          </w:p>
          <w:p w14:paraId="73675483" w14:textId="77777777" w:rsidR="00D3224C" w:rsidRDefault="00D3224C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Database fundamentals </w:t>
            </w:r>
          </w:p>
          <w:p w14:paraId="5E221DEC" w14:textId="77777777" w:rsidR="00D3224C" w:rsidRDefault="00D3224C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Why databases are so important to development </w:t>
            </w:r>
          </w:p>
          <w:p w14:paraId="5DE2DC25" w14:textId="77777777" w:rsidR="00D3224C" w:rsidRDefault="00D3224C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CRUD (create, read, update, delete) operations </w:t>
            </w:r>
          </w:p>
          <w:p w14:paraId="6324697B" w14:textId="77777777" w:rsidR="00D3224C" w:rsidRDefault="00D3224C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How an RDBMS works </w:t>
            </w:r>
          </w:p>
          <w:p w14:paraId="06EF7F0F" w14:textId="77777777" w:rsidR="00D3224C" w:rsidRDefault="00D3224C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How databases are used in web applications </w:t>
            </w:r>
          </w:p>
          <w:p w14:paraId="2CEA2117" w14:textId="77777777" w:rsidR="00D3224C" w:rsidRDefault="00D3224C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How to create your own database </w:t>
            </w:r>
          </w:p>
          <w:p w14:paraId="2D044380" w14:textId="77777777" w:rsidR="00D3224C" w:rsidRDefault="00D3224C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SQL </w:t>
            </w:r>
          </w:p>
          <w:p w14:paraId="179E5EAB" w14:textId="77777777" w:rsidR="00D3224C" w:rsidRDefault="00D3224C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Utilizing SQL with databases </w:t>
            </w:r>
          </w:p>
          <w:p w14:paraId="3483337D" w14:textId="059BBF9B" w:rsidR="00D3224C" w:rsidRDefault="00D3224C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Using SQL Server</w:t>
            </w:r>
          </w:p>
          <w:p w14:paraId="43125A14" w14:textId="77777777" w:rsidR="000B7805" w:rsidRDefault="000B7805" w:rsidP="000B7805">
            <w:pPr>
              <w:ind w:left="720"/>
              <w:rPr>
                <w:b/>
                <w:caps/>
              </w:rPr>
            </w:pPr>
          </w:p>
          <w:p w14:paraId="378C22CB" w14:textId="77777777" w:rsidR="00D3224C" w:rsidRPr="00D3224C" w:rsidRDefault="00D3224C" w:rsidP="000B7805">
            <w:pPr>
              <w:pStyle w:val="Heading3"/>
              <w:rPr>
                <w:b w:val="0"/>
                <w:smallCaps/>
                <w:sz w:val="26"/>
                <w:szCs w:val="26"/>
              </w:rPr>
            </w:pPr>
            <w:r w:rsidRPr="00D3224C">
              <w:rPr>
                <w:b w:val="0"/>
                <w:smallCaps/>
                <w:sz w:val="26"/>
                <w:szCs w:val="26"/>
              </w:rPr>
              <w:t>Visual Studio Course</w:t>
            </w:r>
          </w:p>
          <w:p w14:paraId="4DD9FF28" w14:textId="77777777" w:rsidR="00D3224C" w:rsidRDefault="00D3224C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Utilizing Visual Studio </w:t>
            </w:r>
          </w:p>
          <w:p w14:paraId="3F1E8EA1" w14:textId="77777777" w:rsidR="00D3224C" w:rsidRDefault="00D3224C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Using Visual Studio’s debugger </w:t>
            </w:r>
          </w:p>
          <w:p w14:paraId="12527BF3" w14:textId="77777777" w:rsidR="00D3224C" w:rsidRDefault="00D3224C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Team Foundation Server </w:t>
            </w:r>
          </w:p>
          <w:p w14:paraId="4DEF130F" w14:textId="2F300347" w:rsidR="00D3224C" w:rsidRDefault="00D3224C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Compiling, </w:t>
            </w:r>
            <w:r w:rsidR="00C769E7">
              <w:t>publishing,</w:t>
            </w:r>
            <w:r>
              <w:t xml:space="preserve"> and testing code</w:t>
            </w:r>
          </w:p>
          <w:p w14:paraId="255EC66B" w14:textId="77777777" w:rsidR="000B7805" w:rsidRDefault="000B7805" w:rsidP="000B7805">
            <w:pPr>
              <w:ind w:left="720"/>
              <w:rPr>
                <w:b/>
                <w:caps/>
              </w:rPr>
            </w:pPr>
          </w:p>
          <w:p w14:paraId="1A093CC3" w14:textId="77777777" w:rsidR="00D3224C" w:rsidRPr="00D3224C" w:rsidRDefault="00D3224C" w:rsidP="000B7805">
            <w:pPr>
              <w:pStyle w:val="Heading3"/>
              <w:rPr>
                <w:b w:val="0"/>
                <w:smallCaps/>
                <w:sz w:val="26"/>
                <w:szCs w:val="26"/>
              </w:rPr>
            </w:pPr>
            <w:r w:rsidRPr="00D3224C">
              <w:rPr>
                <w:b w:val="0"/>
                <w:smallCaps/>
                <w:sz w:val="26"/>
                <w:szCs w:val="26"/>
              </w:rPr>
              <w:t>C# and .NET Framework Course</w:t>
            </w:r>
          </w:p>
          <w:p w14:paraId="458DE7C7" w14:textId="77777777" w:rsidR="00D3224C" w:rsidRDefault="00D3224C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C# </w:t>
            </w:r>
          </w:p>
          <w:p w14:paraId="7001958E" w14:textId="77777777" w:rsidR="00D3224C" w:rsidRDefault="00D3224C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.NET Framework </w:t>
            </w:r>
          </w:p>
          <w:p w14:paraId="07D367BE" w14:textId="77777777" w:rsidR="00D3224C" w:rsidRDefault="00D3224C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ASP.NET </w:t>
            </w:r>
          </w:p>
          <w:p w14:paraId="543FA0F0" w14:textId="77777777" w:rsidR="00D3224C" w:rsidRDefault="00D3224C" w:rsidP="000B7805">
            <w:pPr>
              <w:ind w:left="720"/>
            </w:pPr>
            <w:r>
              <w:rPr>
                <w:rFonts w:hAnsi="Symbol"/>
              </w:rPr>
              <w:lastRenderedPageBreak/>
              <w:t></w:t>
            </w:r>
            <w:r>
              <w:t xml:space="preserve">  LINQ </w:t>
            </w:r>
          </w:p>
          <w:p w14:paraId="280E0AE1" w14:textId="77777777" w:rsidR="00D3224C" w:rsidRDefault="00D3224C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Unit Testing </w:t>
            </w:r>
          </w:p>
          <w:p w14:paraId="3DC41E99" w14:textId="77777777" w:rsidR="00D3224C" w:rsidRDefault="00D3224C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Entity Framework </w:t>
            </w:r>
          </w:p>
          <w:p w14:paraId="27D6AAA7" w14:textId="77777777" w:rsidR="00D3224C" w:rsidRDefault="00D3224C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ASP.NET MVC </w:t>
            </w:r>
          </w:p>
          <w:p w14:paraId="715D7EB0" w14:textId="77777777" w:rsidR="00D3224C" w:rsidRDefault="00D3224C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LINQ to SQL </w:t>
            </w:r>
          </w:p>
          <w:p w14:paraId="5CAAE72A" w14:textId="3FEECBEA" w:rsidR="00D3224C" w:rsidRDefault="00D3224C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.NET Core</w:t>
            </w:r>
          </w:p>
          <w:p w14:paraId="4711B011" w14:textId="77777777" w:rsidR="000B7805" w:rsidRDefault="000B7805" w:rsidP="000B7805">
            <w:pPr>
              <w:ind w:left="720"/>
              <w:rPr>
                <w:b/>
                <w:caps/>
              </w:rPr>
            </w:pPr>
          </w:p>
          <w:p w14:paraId="675CA430" w14:textId="7864CFEA" w:rsidR="00735E76" w:rsidRDefault="000B7805" w:rsidP="000B7805">
            <w:pPr>
              <w:pStyle w:val="Heading3"/>
              <w:outlineLvl w:val="2"/>
              <w:rPr>
                <w:b w:val="0"/>
                <w:smallCaps/>
                <w:sz w:val="26"/>
                <w:szCs w:val="26"/>
              </w:rPr>
            </w:pPr>
            <w:r>
              <w:rPr>
                <w:b w:val="0"/>
                <w:smallCaps/>
                <w:sz w:val="26"/>
                <w:szCs w:val="26"/>
              </w:rPr>
              <w:t>Python Course</w:t>
            </w:r>
          </w:p>
          <w:p w14:paraId="58BB49DF" w14:textId="77777777" w:rsidR="00D3224C" w:rsidRDefault="00D3224C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Python 3 </w:t>
            </w:r>
          </w:p>
          <w:p w14:paraId="240DCD13" w14:textId="77777777" w:rsidR="00D3224C" w:rsidRDefault="00D3224C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Linux fundamentals </w:t>
            </w:r>
          </w:p>
          <w:p w14:paraId="40811C4E" w14:textId="77777777" w:rsidR="00D3224C" w:rsidRDefault="00D3224C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Utilizing PyCharm </w:t>
            </w:r>
          </w:p>
          <w:p w14:paraId="3427C456" w14:textId="77777777" w:rsidR="00D3224C" w:rsidRDefault="00D3224C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proofErr w:type="spellStart"/>
            <w:r>
              <w:t>tKinter</w:t>
            </w:r>
            <w:proofErr w:type="spellEnd"/>
            <w:r>
              <w:t xml:space="preserve"> </w:t>
            </w:r>
          </w:p>
          <w:p w14:paraId="74A3F593" w14:textId="77777777" w:rsidR="00D3224C" w:rsidRDefault="00D3224C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SQLite </w:t>
            </w:r>
          </w:p>
          <w:p w14:paraId="5110FC8A" w14:textId="77777777" w:rsidR="00D3224C" w:rsidRDefault="00D3224C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Data science with NumPy </w:t>
            </w:r>
          </w:p>
          <w:p w14:paraId="13B528F4" w14:textId="77777777" w:rsidR="00D3224C" w:rsidRDefault="00D3224C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Apache HTTP Server </w:t>
            </w:r>
          </w:p>
          <w:p w14:paraId="27F0E4EB" w14:textId="77777777" w:rsidR="00D3224C" w:rsidRDefault="00D3224C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Django </w:t>
            </w:r>
          </w:p>
          <w:p w14:paraId="5BCDF213" w14:textId="0C9C50C6" w:rsidR="00D3224C" w:rsidRDefault="00D3224C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Utilizing APIs</w:t>
            </w:r>
          </w:p>
          <w:p w14:paraId="63D3722D" w14:textId="77777777" w:rsidR="000B7805" w:rsidRDefault="000B7805" w:rsidP="000B7805">
            <w:pPr>
              <w:ind w:left="720"/>
              <w:rPr>
                <w:b/>
                <w:caps/>
              </w:rPr>
            </w:pPr>
          </w:p>
          <w:p w14:paraId="69032C0C" w14:textId="77777777" w:rsidR="000B7805" w:rsidRPr="000B7805" w:rsidRDefault="000B7805" w:rsidP="000B7805">
            <w:pPr>
              <w:pStyle w:val="Heading3"/>
              <w:rPr>
                <w:b w:val="0"/>
                <w:smallCaps/>
                <w:sz w:val="26"/>
                <w:szCs w:val="26"/>
              </w:rPr>
            </w:pPr>
            <w:r w:rsidRPr="000B7805">
              <w:rPr>
                <w:b w:val="0"/>
                <w:smallCaps/>
                <w:sz w:val="26"/>
                <w:szCs w:val="26"/>
              </w:rPr>
              <w:t>Project Management Course</w:t>
            </w:r>
          </w:p>
          <w:p w14:paraId="7D0A3D90" w14:textId="77777777" w:rsidR="000B7805" w:rsidRDefault="000B7805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Project management basics </w:t>
            </w:r>
          </w:p>
          <w:p w14:paraId="0CE8B859" w14:textId="77777777" w:rsidR="000B7805" w:rsidRDefault="000B7805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Agile </w:t>
            </w:r>
          </w:p>
          <w:p w14:paraId="56F4EBB2" w14:textId="77777777" w:rsidR="000B7805" w:rsidRDefault="000B7805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Scrum </w:t>
            </w:r>
          </w:p>
          <w:p w14:paraId="7F439207" w14:textId="41D015AB" w:rsidR="000B7805" w:rsidRDefault="000B7805" w:rsidP="000B7805">
            <w:pPr>
              <w:ind w:left="720"/>
            </w:pPr>
            <w:r w:rsidRPr="000B7805">
              <w:rPr>
                <w:rFonts w:hAnsi="Symbol"/>
              </w:rPr>
              <w:t></w:t>
            </w:r>
            <w:r w:rsidRPr="000B7805">
              <w:t xml:space="preserve">  How to operate as part of a development team</w:t>
            </w:r>
          </w:p>
          <w:p w14:paraId="66DC1B7C" w14:textId="77777777" w:rsidR="000B7805" w:rsidRPr="000B7805" w:rsidRDefault="000B7805" w:rsidP="000B7805">
            <w:pPr>
              <w:ind w:left="720"/>
              <w:rPr>
                <w:caps/>
              </w:rPr>
            </w:pPr>
          </w:p>
          <w:p w14:paraId="3A96056C" w14:textId="5FAC3FEF" w:rsidR="000B7805" w:rsidRPr="000B7805" w:rsidRDefault="00C769E7" w:rsidP="000B7805">
            <w:pPr>
              <w:pStyle w:val="Heading3"/>
              <w:rPr>
                <w:b w:val="0"/>
                <w:smallCaps/>
                <w:sz w:val="26"/>
                <w:szCs w:val="26"/>
              </w:rPr>
            </w:pPr>
            <w:r>
              <w:rPr>
                <w:b w:val="0"/>
                <w:smallCaps/>
                <w:sz w:val="26"/>
                <w:szCs w:val="26"/>
              </w:rPr>
              <w:t xml:space="preserve">6 weeks  </w:t>
            </w:r>
            <w:r w:rsidR="000B7805" w:rsidRPr="000B7805">
              <w:rPr>
                <w:b w:val="0"/>
                <w:smallCaps/>
                <w:sz w:val="26"/>
                <w:szCs w:val="26"/>
              </w:rPr>
              <w:t>Live Projects</w:t>
            </w:r>
          </w:p>
          <w:p w14:paraId="1E610C31" w14:textId="77777777" w:rsidR="000B7805" w:rsidRDefault="000B7805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Working with a team </w:t>
            </w:r>
          </w:p>
          <w:p w14:paraId="0C1D86FA" w14:textId="77777777" w:rsidR="000B7805" w:rsidRDefault="000B7805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Daily stand-ups </w:t>
            </w:r>
          </w:p>
          <w:p w14:paraId="63CFC9C2" w14:textId="77777777" w:rsidR="000B7805" w:rsidRDefault="000B7805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Retrospective and sprint review </w:t>
            </w:r>
          </w:p>
          <w:p w14:paraId="357C065F" w14:textId="77777777" w:rsidR="000B7805" w:rsidRDefault="000B7805" w:rsidP="000B7805">
            <w:pPr>
              <w:ind w:left="720"/>
            </w:pPr>
            <w:r>
              <w:rPr>
                <w:rFonts w:hAnsi="Symbol"/>
              </w:rPr>
              <w:t></w:t>
            </w:r>
            <w:r>
              <w:t xml:space="preserve">  Working in Team Foundation Server </w:t>
            </w:r>
          </w:p>
          <w:p w14:paraId="6E4D15D6" w14:textId="6BA221DE" w:rsidR="001A6748" w:rsidRDefault="000B7805" w:rsidP="000B7805">
            <w:pPr>
              <w:ind w:left="720"/>
              <w:rPr>
                <w:b/>
                <w:caps/>
              </w:rPr>
            </w:pPr>
            <w:r>
              <w:rPr>
                <w:rFonts w:hAnsi="Symbol"/>
              </w:rPr>
              <w:t></w:t>
            </w:r>
            <w:r>
              <w:t xml:space="preserve">  Checking in and pushing your code daily</w:t>
            </w:r>
          </w:p>
          <w:p w14:paraId="61A9E8DA" w14:textId="77777777" w:rsidR="001A6748" w:rsidRPr="001A6748" w:rsidRDefault="001A6748" w:rsidP="001D0BF1">
            <w:pPr>
              <w:pStyle w:val="Heading3"/>
              <w:contextualSpacing w:val="0"/>
              <w:outlineLvl w:val="2"/>
              <w:rPr>
                <w:rFonts w:eastAsiaTheme="minorHAnsi" w:cstheme="minorBidi"/>
                <w:b w:val="0"/>
                <w:caps w:val="0"/>
                <w:szCs w:val="22"/>
              </w:rPr>
            </w:pPr>
          </w:p>
          <w:p w14:paraId="40DCAE82" w14:textId="2F6B6A3F" w:rsidR="001D0BF1" w:rsidRPr="00CF1A49" w:rsidRDefault="003C1BB9" w:rsidP="001D0BF1">
            <w:pPr>
              <w:pStyle w:val="Heading3"/>
              <w:contextualSpacing w:val="0"/>
              <w:outlineLvl w:val="2"/>
            </w:pPr>
            <w:r>
              <w:t>Jun 2015</w:t>
            </w:r>
            <w:r w:rsidR="001D0BF1" w:rsidRPr="00CF1A49">
              <w:t xml:space="preserve"> – </w:t>
            </w:r>
            <w:r>
              <w:t>May 2016</w:t>
            </w:r>
          </w:p>
          <w:p w14:paraId="6D1F9554" w14:textId="77777777" w:rsidR="001D0BF1" w:rsidRPr="00CF1A49" w:rsidRDefault="003C1BB9" w:rsidP="001D0BF1">
            <w:pPr>
              <w:pStyle w:val="Heading2"/>
              <w:contextualSpacing w:val="0"/>
              <w:outlineLvl w:val="1"/>
            </w:pPr>
            <w:r>
              <w:t>sales Representitive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Mac-warehouse</w:t>
            </w:r>
          </w:p>
          <w:p w14:paraId="6FB0AB21" w14:textId="267318D8" w:rsidR="001E3120" w:rsidRPr="00CF1A49" w:rsidRDefault="002D5A5F" w:rsidP="001D0BF1">
            <w:pPr>
              <w:contextualSpacing w:val="0"/>
            </w:pPr>
            <w:r>
              <w:t xml:space="preserve">Taught </w:t>
            </w:r>
            <w:r w:rsidR="00C769E7">
              <w:t xml:space="preserve">people about the different components within computers so they could make an educated decision about what computer to purchase for themselves. </w:t>
            </w:r>
            <w:r>
              <w:t>In addition, worked</w:t>
            </w:r>
            <w:r w:rsidR="005130DD">
              <w:t xml:space="preserve"> as </w:t>
            </w:r>
            <w:r>
              <w:t xml:space="preserve">an </w:t>
            </w:r>
            <w:r w:rsidR="005130DD">
              <w:t>instore technician</w:t>
            </w:r>
            <w:r>
              <w:t xml:space="preserve"> running diagnostics and</w:t>
            </w:r>
            <w:r w:rsidR="005130DD">
              <w:t xml:space="preserve"> upgrading RAM, Hard drives, and operating systems. </w:t>
            </w:r>
          </w:p>
        </w:tc>
      </w:tr>
      <w:tr w:rsidR="001A6748" w:rsidRPr="00CF1A49" w14:paraId="4E844044" w14:textId="77777777" w:rsidTr="007E14FA">
        <w:tc>
          <w:tcPr>
            <w:tcW w:w="9290" w:type="dxa"/>
          </w:tcPr>
          <w:p w14:paraId="29161083" w14:textId="77777777" w:rsidR="001A6748" w:rsidRDefault="001A6748" w:rsidP="000D412F">
            <w:pPr>
              <w:outlineLvl w:val="2"/>
              <w:rPr>
                <w:rFonts w:eastAsiaTheme="majorEastAsia" w:cstheme="majorBidi"/>
                <w:b/>
                <w:caps/>
                <w:szCs w:val="24"/>
              </w:rPr>
            </w:pPr>
          </w:p>
        </w:tc>
      </w:tr>
    </w:tbl>
    <w:sdt>
      <w:sdtPr>
        <w:alias w:val="Education:"/>
        <w:tag w:val="Education:"/>
        <w:id w:val="-1908763273"/>
        <w:placeholder>
          <w:docPart w:val="8148583E7504410783FFCAD74F759957"/>
        </w:placeholder>
        <w:temporary/>
        <w:showingPlcHdr/>
        <w15:appearance w15:val="hidden"/>
      </w:sdtPr>
      <w:sdtEndPr/>
      <w:sdtContent>
        <w:p w14:paraId="37572E30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0F69116B" w14:textId="77777777" w:rsidTr="008826F0">
        <w:tc>
          <w:tcPr>
            <w:tcW w:w="9290" w:type="dxa"/>
          </w:tcPr>
          <w:p w14:paraId="2693AC60" w14:textId="77777777" w:rsidR="001D0BF1" w:rsidRPr="00CF1A49" w:rsidRDefault="001602D0" w:rsidP="001D0BF1">
            <w:pPr>
              <w:pStyle w:val="Heading3"/>
              <w:contextualSpacing w:val="0"/>
              <w:outlineLvl w:val="2"/>
            </w:pPr>
            <w:r>
              <w:t>June</w:t>
            </w:r>
            <w:r w:rsidR="001D0BF1" w:rsidRPr="00CF1A49">
              <w:t xml:space="preserve"> </w:t>
            </w:r>
            <w:r>
              <w:t>2014</w:t>
            </w:r>
          </w:p>
          <w:p w14:paraId="0A48968D" w14:textId="77777777" w:rsidR="001D0BF1" w:rsidRPr="00CF1A49" w:rsidRDefault="001602D0" w:rsidP="001D0BF1">
            <w:pPr>
              <w:pStyle w:val="Heading2"/>
              <w:contextualSpacing w:val="0"/>
              <w:outlineLvl w:val="1"/>
            </w:pPr>
            <w:r>
              <w:t>High School Diploma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Jordan High School</w:t>
            </w:r>
          </w:p>
          <w:p w14:paraId="0CB2A9FF" w14:textId="77777777" w:rsidR="008826F0" w:rsidRDefault="001602D0" w:rsidP="007538DC">
            <w:pPr>
              <w:contextualSpacing w:val="0"/>
            </w:pPr>
            <w:r>
              <w:t>3.98 Cumulative GPA.</w:t>
            </w:r>
          </w:p>
          <w:p w14:paraId="5DAF8229" w14:textId="77777777" w:rsidR="008826F0" w:rsidRDefault="008826F0" w:rsidP="008826F0">
            <w:pPr>
              <w:pStyle w:val="Heading3"/>
              <w:contextualSpacing w:val="0"/>
              <w:outlineLvl w:val="2"/>
            </w:pPr>
          </w:p>
          <w:p w14:paraId="3D3056FB" w14:textId="7E9B420E" w:rsidR="008826F0" w:rsidRDefault="008826F0" w:rsidP="008826F0">
            <w:pPr>
              <w:pStyle w:val="Heading3"/>
              <w:contextualSpacing w:val="0"/>
              <w:outlineLvl w:val="2"/>
            </w:pPr>
            <w:r>
              <w:t>August 2019</w:t>
            </w:r>
          </w:p>
          <w:p w14:paraId="76AAECCE" w14:textId="77777777" w:rsidR="008826F0" w:rsidRDefault="008826F0" w:rsidP="008826F0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General Associates Degree</w:t>
            </w:r>
            <w:r w:rsidRPr="00CF1A49">
              <w:t xml:space="preserve">, </w:t>
            </w:r>
            <w:r>
              <w:rPr>
                <w:rStyle w:val="SubtleReference"/>
              </w:rPr>
              <w:t>Utah Valley University</w:t>
            </w:r>
          </w:p>
          <w:p w14:paraId="1DC45121" w14:textId="055F3A55" w:rsidR="009C2DA9" w:rsidRPr="009C2DA9" w:rsidRDefault="004868B8" w:rsidP="009C2DA9">
            <w:pPr>
              <w:contextualSpacing w:val="0"/>
            </w:pPr>
            <w:r>
              <w:t>Associates Degree</w:t>
            </w:r>
          </w:p>
        </w:tc>
      </w:tr>
    </w:tbl>
    <w:sdt>
      <w:sdtPr>
        <w:alias w:val="Activities:"/>
        <w:tag w:val="Activities:"/>
        <w:id w:val="1223332893"/>
        <w:placeholder>
          <w:docPart w:val="8AB6B4C8BD7D4533906F87C05CFDAB4D"/>
        </w:placeholder>
        <w:temporary/>
        <w:showingPlcHdr/>
        <w15:appearance w15:val="hidden"/>
      </w:sdtPr>
      <w:sdtEndPr/>
      <w:sdtContent>
        <w:p w14:paraId="2181F11C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6439B3BD" w14:textId="635B88AB" w:rsidR="004960CB" w:rsidRPr="006E1507" w:rsidRDefault="002D5A5F" w:rsidP="006E1507">
      <w:r>
        <w:t>Grew</w:t>
      </w:r>
      <w:r w:rsidR="00927B70">
        <w:t xml:space="preserve"> up in Sandy, UT </w:t>
      </w:r>
      <w:r w:rsidR="00F32A66">
        <w:t xml:space="preserve">with a passion for snowboarding, and rock climbing. Outside of school I participated in </w:t>
      </w:r>
      <w:r w:rsidR="0065403D">
        <w:t xml:space="preserve">a special needs program where I would aid and assist a friend for the year. I also volunteered </w:t>
      </w:r>
      <w:r w:rsidR="009C2DA9">
        <w:t xml:space="preserve">as a member of the Sandy </w:t>
      </w:r>
      <w:r w:rsidR="004C3B64">
        <w:t>C</w:t>
      </w:r>
      <w:r w:rsidR="009C2DA9">
        <w:t>ity Youth Court, a restorative-justice program for youth who commit minor offenses</w:t>
      </w:r>
      <w:r w:rsidR="007E14FA">
        <w:t xml:space="preserve">. </w:t>
      </w:r>
      <w:r w:rsidR="004C3B64">
        <w:t>Recently,</w:t>
      </w:r>
      <w:r w:rsidR="007E14FA">
        <w:t xml:space="preserve"> I returned home from serving a mission</w:t>
      </w:r>
      <w:r w:rsidR="009C2DA9">
        <w:t xml:space="preserve"> in Virginia and North Carolina</w:t>
      </w:r>
      <w:r w:rsidR="007E14FA">
        <w:t xml:space="preserve"> and</w:t>
      </w:r>
      <w:r w:rsidR="009C2DA9">
        <w:t xml:space="preserve"> </w:t>
      </w:r>
      <w:r w:rsidR="00702C64">
        <w:t xml:space="preserve">completed </w:t>
      </w:r>
      <w:r w:rsidR="007E14FA">
        <w:t xml:space="preserve">my </w:t>
      </w:r>
      <w:r w:rsidR="00702C64">
        <w:t xml:space="preserve">associate degree </w:t>
      </w:r>
      <w:r w:rsidR="007E14FA">
        <w:t>at Utah Valley University</w:t>
      </w:r>
      <w:r w:rsidR="009C2DA9">
        <w:t>.</w:t>
      </w:r>
      <w:r w:rsidR="00702C64">
        <w:t xml:space="preserve"> </w:t>
      </w:r>
      <w:r>
        <w:t>Graduated</w:t>
      </w:r>
      <w:r w:rsidR="00702C64">
        <w:t xml:space="preserve"> from The Tech Academy coding school and accepted a job there as an instructor to further develop my skills and understanding.</w:t>
      </w:r>
    </w:p>
    <w:sectPr w:rsidR="004960C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029AB" w14:textId="77777777" w:rsidR="00B40217" w:rsidRDefault="00B40217" w:rsidP="0068194B">
      <w:r>
        <w:separator/>
      </w:r>
    </w:p>
    <w:p w14:paraId="301B670E" w14:textId="77777777" w:rsidR="00B40217" w:rsidRDefault="00B40217"/>
    <w:p w14:paraId="264D4713" w14:textId="77777777" w:rsidR="00B40217" w:rsidRDefault="00B40217"/>
  </w:endnote>
  <w:endnote w:type="continuationSeparator" w:id="0">
    <w:p w14:paraId="59DA1C4D" w14:textId="77777777" w:rsidR="00B40217" w:rsidRDefault="00B40217" w:rsidP="0068194B">
      <w:r>
        <w:continuationSeparator/>
      </w:r>
    </w:p>
    <w:p w14:paraId="1F7CAB63" w14:textId="77777777" w:rsidR="00B40217" w:rsidRDefault="00B40217"/>
    <w:p w14:paraId="0CC7C0A5" w14:textId="77777777" w:rsidR="00B40217" w:rsidRDefault="00B402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6631A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61E5D" w14:textId="77777777" w:rsidR="00B40217" w:rsidRDefault="00B40217" w:rsidP="0068194B">
      <w:r>
        <w:separator/>
      </w:r>
    </w:p>
    <w:p w14:paraId="2337C1D6" w14:textId="77777777" w:rsidR="00B40217" w:rsidRDefault="00B40217"/>
    <w:p w14:paraId="2D13F660" w14:textId="77777777" w:rsidR="00B40217" w:rsidRDefault="00B40217"/>
  </w:footnote>
  <w:footnote w:type="continuationSeparator" w:id="0">
    <w:p w14:paraId="2839C76F" w14:textId="77777777" w:rsidR="00B40217" w:rsidRDefault="00B40217" w:rsidP="0068194B">
      <w:r>
        <w:continuationSeparator/>
      </w:r>
    </w:p>
    <w:p w14:paraId="4BA4AD63" w14:textId="77777777" w:rsidR="00B40217" w:rsidRDefault="00B40217"/>
    <w:p w14:paraId="079C946C" w14:textId="77777777" w:rsidR="00B40217" w:rsidRDefault="00B402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52C89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79DAE96" wp14:editId="273FA29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300D43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3264ADA"/>
    <w:multiLevelType w:val="hybridMultilevel"/>
    <w:tmpl w:val="ACD6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BB9"/>
    <w:rsid w:val="000001EF"/>
    <w:rsid w:val="00007322"/>
    <w:rsid w:val="00007728"/>
    <w:rsid w:val="00024584"/>
    <w:rsid w:val="00024730"/>
    <w:rsid w:val="00055E95"/>
    <w:rsid w:val="0007021F"/>
    <w:rsid w:val="000B2BA5"/>
    <w:rsid w:val="000B7805"/>
    <w:rsid w:val="000D1AFC"/>
    <w:rsid w:val="000D412F"/>
    <w:rsid w:val="000F2F8C"/>
    <w:rsid w:val="0010006E"/>
    <w:rsid w:val="001045A8"/>
    <w:rsid w:val="00107CE9"/>
    <w:rsid w:val="00114A91"/>
    <w:rsid w:val="001427E1"/>
    <w:rsid w:val="001602D0"/>
    <w:rsid w:val="00163668"/>
    <w:rsid w:val="00171566"/>
    <w:rsid w:val="00174676"/>
    <w:rsid w:val="001755A8"/>
    <w:rsid w:val="00184014"/>
    <w:rsid w:val="00192008"/>
    <w:rsid w:val="001A6748"/>
    <w:rsid w:val="001B0996"/>
    <w:rsid w:val="001C0E68"/>
    <w:rsid w:val="001C4B6F"/>
    <w:rsid w:val="001D0BF1"/>
    <w:rsid w:val="001E3120"/>
    <w:rsid w:val="001E7E0C"/>
    <w:rsid w:val="001F0BB0"/>
    <w:rsid w:val="001F4E6D"/>
    <w:rsid w:val="001F6140"/>
    <w:rsid w:val="00200A5F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5A5F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57811"/>
    <w:rsid w:val="00366398"/>
    <w:rsid w:val="003A0632"/>
    <w:rsid w:val="003A30E5"/>
    <w:rsid w:val="003A6ADF"/>
    <w:rsid w:val="003B5928"/>
    <w:rsid w:val="003C1BB9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868B8"/>
    <w:rsid w:val="00494CF6"/>
    <w:rsid w:val="00495F8D"/>
    <w:rsid w:val="004960CB"/>
    <w:rsid w:val="004A1FAE"/>
    <w:rsid w:val="004A32FF"/>
    <w:rsid w:val="004B06EB"/>
    <w:rsid w:val="004B6AD0"/>
    <w:rsid w:val="004C2D5D"/>
    <w:rsid w:val="004C33E1"/>
    <w:rsid w:val="004C3B64"/>
    <w:rsid w:val="004E01EB"/>
    <w:rsid w:val="004E2794"/>
    <w:rsid w:val="004E2C92"/>
    <w:rsid w:val="00510392"/>
    <w:rsid w:val="005130DD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C74E6"/>
    <w:rsid w:val="005D3CA7"/>
    <w:rsid w:val="005D4CC1"/>
    <w:rsid w:val="005F4B91"/>
    <w:rsid w:val="005F55D2"/>
    <w:rsid w:val="0062312F"/>
    <w:rsid w:val="00625F2C"/>
    <w:rsid w:val="0065403D"/>
    <w:rsid w:val="006618E9"/>
    <w:rsid w:val="00675087"/>
    <w:rsid w:val="0068194B"/>
    <w:rsid w:val="00692703"/>
    <w:rsid w:val="006A1962"/>
    <w:rsid w:val="006B5D48"/>
    <w:rsid w:val="006B7D7B"/>
    <w:rsid w:val="006C1A5E"/>
    <w:rsid w:val="006E1507"/>
    <w:rsid w:val="00702C64"/>
    <w:rsid w:val="00712D8B"/>
    <w:rsid w:val="007273B7"/>
    <w:rsid w:val="007318E5"/>
    <w:rsid w:val="00733E0A"/>
    <w:rsid w:val="00735E76"/>
    <w:rsid w:val="0074403D"/>
    <w:rsid w:val="00746D44"/>
    <w:rsid w:val="007538DC"/>
    <w:rsid w:val="00757803"/>
    <w:rsid w:val="0079206B"/>
    <w:rsid w:val="00796076"/>
    <w:rsid w:val="0079713C"/>
    <w:rsid w:val="007C0566"/>
    <w:rsid w:val="007C606B"/>
    <w:rsid w:val="007E14FA"/>
    <w:rsid w:val="007E6A61"/>
    <w:rsid w:val="00801140"/>
    <w:rsid w:val="00803404"/>
    <w:rsid w:val="00834955"/>
    <w:rsid w:val="00855449"/>
    <w:rsid w:val="00855B59"/>
    <w:rsid w:val="00860461"/>
    <w:rsid w:val="00863CCB"/>
    <w:rsid w:val="0086487C"/>
    <w:rsid w:val="00870B20"/>
    <w:rsid w:val="008826F0"/>
    <w:rsid w:val="008829F8"/>
    <w:rsid w:val="00885897"/>
    <w:rsid w:val="008A6538"/>
    <w:rsid w:val="008C7056"/>
    <w:rsid w:val="008F3B14"/>
    <w:rsid w:val="00901899"/>
    <w:rsid w:val="0090344B"/>
    <w:rsid w:val="00905715"/>
    <w:rsid w:val="009078A9"/>
    <w:rsid w:val="0091321E"/>
    <w:rsid w:val="00913946"/>
    <w:rsid w:val="0092726B"/>
    <w:rsid w:val="00927B70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2DA9"/>
    <w:rsid w:val="009C4DFC"/>
    <w:rsid w:val="009C626C"/>
    <w:rsid w:val="009D44F8"/>
    <w:rsid w:val="009E3160"/>
    <w:rsid w:val="009E4527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06B5"/>
    <w:rsid w:val="00B10EBE"/>
    <w:rsid w:val="00B236F1"/>
    <w:rsid w:val="00B40217"/>
    <w:rsid w:val="00B50F99"/>
    <w:rsid w:val="00B51D1B"/>
    <w:rsid w:val="00B540F4"/>
    <w:rsid w:val="00B60FD0"/>
    <w:rsid w:val="00B622DF"/>
    <w:rsid w:val="00B6332A"/>
    <w:rsid w:val="00B81760"/>
    <w:rsid w:val="00B8494C"/>
    <w:rsid w:val="00BA1156"/>
    <w:rsid w:val="00BA1546"/>
    <w:rsid w:val="00BB4E51"/>
    <w:rsid w:val="00BD431F"/>
    <w:rsid w:val="00BE423E"/>
    <w:rsid w:val="00BF61AC"/>
    <w:rsid w:val="00C47FA6"/>
    <w:rsid w:val="00C55E3E"/>
    <w:rsid w:val="00C57FC6"/>
    <w:rsid w:val="00C66A7D"/>
    <w:rsid w:val="00C769E7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224C"/>
    <w:rsid w:val="00D37CD3"/>
    <w:rsid w:val="00D51A3D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2213"/>
    <w:rsid w:val="00E13F0E"/>
    <w:rsid w:val="00E14498"/>
    <w:rsid w:val="00E2397A"/>
    <w:rsid w:val="00E254DB"/>
    <w:rsid w:val="00E300FC"/>
    <w:rsid w:val="00E31615"/>
    <w:rsid w:val="00E362DB"/>
    <w:rsid w:val="00E5632B"/>
    <w:rsid w:val="00E70240"/>
    <w:rsid w:val="00E71E6B"/>
    <w:rsid w:val="00E81CC5"/>
    <w:rsid w:val="00E82CE5"/>
    <w:rsid w:val="00E85A87"/>
    <w:rsid w:val="00E85B4A"/>
    <w:rsid w:val="00E9528E"/>
    <w:rsid w:val="00EA117E"/>
    <w:rsid w:val="00EA5099"/>
    <w:rsid w:val="00EC1351"/>
    <w:rsid w:val="00EC4CBF"/>
    <w:rsid w:val="00EE2CA8"/>
    <w:rsid w:val="00EF09A5"/>
    <w:rsid w:val="00EF17E8"/>
    <w:rsid w:val="00EF51D9"/>
    <w:rsid w:val="00F130DD"/>
    <w:rsid w:val="00F24884"/>
    <w:rsid w:val="00F32A66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1EF2F"/>
  <w15:chartTrackingRefBased/>
  <w15:docId w15:val="{19CEEB34-1FF9-4E5C-960B-06EFC069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805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4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lden%20Wies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12AD88199AC45058D99CC91A30A2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92266-8435-4248-9F70-2F29195B1113}"/>
      </w:docPartPr>
      <w:docPartBody>
        <w:p w:rsidR="003D4A21" w:rsidRDefault="00F97EEF">
          <w:pPr>
            <w:pStyle w:val="112AD88199AC45058D99CC91A30A2BDB"/>
          </w:pPr>
          <w:r w:rsidRPr="00CF1A49">
            <w:t>·</w:t>
          </w:r>
        </w:p>
      </w:docPartBody>
    </w:docPart>
    <w:docPart>
      <w:docPartPr>
        <w:name w:val="F302342E52BA4F0888315F17B19BE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86811-0778-47B3-AC5E-684999790817}"/>
      </w:docPartPr>
      <w:docPartBody>
        <w:p w:rsidR="003D4A21" w:rsidRDefault="00F97EEF">
          <w:pPr>
            <w:pStyle w:val="F302342E52BA4F0888315F17B19BE359"/>
          </w:pPr>
          <w:r w:rsidRPr="00CF1A49">
            <w:t>·</w:t>
          </w:r>
        </w:p>
      </w:docPartBody>
    </w:docPart>
    <w:docPart>
      <w:docPartPr>
        <w:name w:val="ECDB098E866146E499A82F6CF5E87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E87C2-994A-4AC9-B1DA-775264889ABC}"/>
      </w:docPartPr>
      <w:docPartBody>
        <w:p w:rsidR="003D4A21" w:rsidRDefault="00F97EEF">
          <w:pPr>
            <w:pStyle w:val="ECDB098E866146E499A82F6CF5E8793E"/>
          </w:pPr>
          <w:r w:rsidRPr="00CF1A49">
            <w:t>Experience</w:t>
          </w:r>
        </w:p>
      </w:docPartBody>
    </w:docPart>
    <w:docPart>
      <w:docPartPr>
        <w:name w:val="8148583E7504410783FFCAD74F759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F8962-61F0-4BA3-82C7-AF59083745C3}"/>
      </w:docPartPr>
      <w:docPartBody>
        <w:p w:rsidR="003D4A21" w:rsidRDefault="00F97EEF">
          <w:pPr>
            <w:pStyle w:val="8148583E7504410783FFCAD74F759957"/>
          </w:pPr>
          <w:r w:rsidRPr="00CF1A49">
            <w:t>Education</w:t>
          </w:r>
        </w:p>
      </w:docPartBody>
    </w:docPart>
    <w:docPart>
      <w:docPartPr>
        <w:name w:val="8AB6B4C8BD7D4533906F87C05CFDA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BB8C2-7B01-4086-9ACD-78CDEEB7FB4B}"/>
      </w:docPartPr>
      <w:docPartBody>
        <w:p w:rsidR="003D4A21" w:rsidRDefault="00F97EEF">
          <w:pPr>
            <w:pStyle w:val="8AB6B4C8BD7D4533906F87C05CFDAB4D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EF"/>
    <w:rsid w:val="000C43DD"/>
    <w:rsid w:val="00101971"/>
    <w:rsid w:val="00354A19"/>
    <w:rsid w:val="003A6D69"/>
    <w:rsid w:val="003D4A21"/>
    <w:rsid w:val="00AC7E41"/>
    <w:rsid w:val="00E34C94"/>
    <w:rsid w:val="00F9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06A9858D624A9883E5EFD23FB8A164">
    <w:name w:val="3D06A9858D624A9883E5EFD23FB8A164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6F58F6ACC9C4B5C945ACDCE08493C9B">
    <w:name w:val="16F58F6ACC9C4B5C945ACDCE08493C9B"/>
  </w:style>
  <w:style w:type="paragraph" w:customStyle="1" w:styleId="B31B6D05E65E45568A0CC1FBCD857821">
    <w:name w:val="B31B6D05E65E45568A0CC1FBCD857821"/>
  </w:style>
  <w:style w:type="paragraph" w:customStyle="1" w:styleId="112AD88199AC45058D99CC91A30A2BDB">
    <w:name w:val="112AD88199AC45058D99CC91A30A2BDB"/>
  </w:style>
  <w:style w:type="paragraph" w:customStyle="1" w:styleId="55F65D21C01145389A2D64A517ABA933">
    <w:name w:val="55F65D21C01145389A2D64A517ABA933"/>
  </w:style>
  <w:style w:type="paragraph" w:customStyle="1" w:styleId="7260F58F845B46B6A7012E3683DBD150">
    <w:name w:val="7260F58F845B46B6A7012E3683DBD150"/>
  </w:style>
  <w:style w:type="paragraph" w:customStyle="1" w:styleId="F302342E52BA4F0888315F17B19BE359">
    <w:name w:val="F302342E52BA4F0888315F17B19BE359"/>
  </w:style>
  <w:style w:type="paragraph" w:customStyle="1" w:styleId="97826F55C70943AD913F866626FB7EF8">
    <w:name w:val="97826F55C70943AD913F866626FB7EF8"/>
  </w:style>
  <w:style w:type="paragraph" w:customStyle="1" w:styleId="2A76B09EFC1249238BC5BDA35F2AD2E6">
    <w:name w:val="2A76B09EFC1249238BC5BDA35F2AD2E6"/>
  </w:style>
  <w:style w:type="paragraph" w:customStyle="1" w:styleId="2C08AE18000347E2B232F86EFEA96500">
    <w:name w:val="2C08AE18000347E2B232F86EFEA96500"/>
  </w:style>
  <w:style w:type="paragraph" w:customStyle="1" w:styleId="8B83CFABA74A474EAF7DA970356FD21E">
    <w:name w:val="8B83CFABA74A474EAF7DA970356FD21E"/>
  </w:style>
  <w:style w:type="paragraph" w:customStyle="1" w:styleId="ECDB098E866146E499A82F6CF5E8793E">
    <w:name w:val="ECDB098E866146E499A82F6CF5E8793E"/>
  </w:style>
  <w:style w:type="paragraph" w:customStyle="1" w:styleId="AECAD60760804E0FA38707967FFA0888">
    <w:name w:val="AECAD60760804E0FA38707967FFA0888"/>
  </w:style>
  <w:style w:type="paragraph" w:customStyle="1" w:styleId="8B86E1F829074535BEF8EB1B58A853A4">
    <w:name w:val="8B86E1F829074535BEF8EB1B58A853A4"/>
  </w:style>
  <w:style w:type="paragraph" w:customStyle="1" w:styleId="CB9D511B55B941E8A735BEC0A07B9E7F">
    <w:name w:val="CB9D511B55B941E8A735BEC0A07B9E7F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1C49650EDBB54E32B1719076093FEEB0">
    <w:name w:val="1C49650EDBB54E32B1719076093FEEB0"/>
  </w:style>
  <w:style w:type="paragraph" w:customStyle="1" w:styleId="89EBA217AC5E40FD963274BBD5B4D328">
    <w:name w:val="89EBA217AC5E40FD963274BBD5B4D328"/>
  </w:style>
  <w:style w:type="paragraph" w:customStyle="1" w:styleId="B27E2EC7CB7441919795B6DB45193AA3">
    <w:name w:val="B27E2EC7CB7441919795B6DB45193AA3"/>
  </w:style>
  <w:style w:type="paragraph" w:customStyle="1" w:styleId="009C9B89D7B34B12ADFB31DBE75F4C8D">
    <w:name w:val="009C9B89D7B34B12ADFB31DBE75F4C8D"/>
  </w:style>
  <w:style w:type="paragraph" w:customStyle="1" w:styleId="6775B592675A416FA41B2EE55D2554E9">
    <w:name w:val="6775B592675A416FA41B2EE55D2554E9"/>
  </w:style>
  <w:style w:type="paragraph" w:customStyle="1" w:styleId="C8BF6933FDBE45C79F9BE436B298C702">
    <w:name w:val="C8BF6933FDBE45C79F9BE436B298C702"/>
  </w:style>
  <w:style w:type="paragraph" w:customStyle="1" w:styleId="5056848BDBE947BFA710AFCF50FAAECC">
    <w:name w:val="5056848BDBE947BFA710AFCF50FAAECC"/>
  </w:style>
  <w:style w:type="paragraph" w:customStyle="1" w:styleId="8148583E7504410783FFCAD74F759957">
    <w:name w:val="8148583E7504410783FFCAD74F759957"/>
  </w:style>
  <w:style w:type="paragraph" w:customStyle="1" w:styleId="024BE4372AE140208BCEF6E07AA3D2C8">
    <w:name w:val="024BE4372AE140208BCEF6E07AA3D2C8"/>
  </w:style>
  <w:style w:type="paragraph" w:customStyle="1" w:styleId="B380A561157143EAAD35A323D484A8EA">
    <w:name w:val="B380A561157143EAAD35A323D484A8EA"/>
  </w:style>
  <w:style w:type="paragraph" w:customStyle="1" w:styleId="39BF0EF2CAA34441B1899A5ACCD29A3C">
    <w:name w:val="39BF0EF2CAA34441B1899A5ACCD29A3C"/>
  </w:style>
  <w:style w:type="paragraph" w:customStyle="1" w:styleId="65E678E477194A4E80FF326209B23849">
    <w:name w:val="65E678E477194A4E80FF326209B23849"/>
  </w:style>
  <w:style w:type="paragraph" w:customStyle="1" w:styleId="929B3D33F556491FADC31FA38B677010">
    <w:name w:val="929B3D33F556491FADC31FA38B677010"/>
  </w:style>
  <w:style w:type="paragraph" w:customStyle="1" w:styleId="5837FF16B0AC4869AD436838EF378AC2">
    <w:name w:val="5837FF16B0AC4869AD436838EF378AC2"/>
  </w:style>
  <w:style w:type="paragraph" w:customStyle="1" w:styleId="BBAA31BA5A6441CCB6366EE72A38D77C">
    <w:name w:val="BBAA31BA5A6441CCB6366EE72A38D77C"/>
  </w:style>
  <w:style w:type="paragraph" w:customStyle="1" w:styleId="987E9F4BE864459CA60268FB82ABF2A4">
    <w:name w:val="987E9F4BE864459CA60268FB82ABF2A4"/>
  </w:style>
  <w:style w:type="paragraph" w:customStyle="1" w:styleId="E3D167C932A841A9901174CB206B26DD">
    <w:name w:val="E3D167C932A841A9901174CB206B26DD"/>
  </w:style>
  <w:style w:type="paragraph" w:customStyle="1" w:styleId="467E5F4C3C8545338E1DA687EEDB7DD0">
    <w:name w:val="467E5F4C3C8545338E1DA687EEDB7DD0"/>
  </w:style>
  <w:style w:type="paragraph" w:customStyle="1" w:styleId="77AD25C7E59041319683262A5EB9E787">
    <w:name w:val="77AD25C7E59041319683262A5EB9E787"/>
  </w:style>
  <w:style w:type="paragraph" w:customStyle="1" w:styleId="38AB229B22854FA480DA3FB0890DEB18">
    <w:name w:val="38AB229B22854FA480DA3FB0890DEB18"/>
  </w:style>
  <w:style w:type="paragraph" w:customStyle="1" w:styleId="E159584FEC984DDB95A3C75E3097D9A0">
    <w:name w:val="E159584FEC984DDB95A3C75E3097D9A0"/>
  </w:style>
  <w:style w:type="paragraph" w:customStyle="1" w:styleId="A282F12D90004B41A95054588DFDB9D7">
    <w:name w:val="A282F12D90004B41A95054588DFDB9D7"/>
  </w:style>
  <w:style w:type="paragraph" w:customStyle="1" w:styleId="183CC7F0E7EB4F689C8BAC45C012CF07">
    <w:name w:val="183CC7F0E7EB4F689C8BAC45C012CF07"/>
  </w:style>
  <w:style w:type="paragraph" w:customStyle="1" w:styleId="5115ACD6BF2A4F209CBF171517078F41">
    <w:name w:val="5115ACD6BF2A4F209CBF171517078F41"/>
  </w:style>
  <w:style w:type="paragraph" w:customStyle="1" w:styleId="8AB6B4C8BD7D4533906F87C05CFDAB4D">
    <w:name w:val="8AB6B4C8BD7D4533906F87C05CFDAB4D"/>
  </w:style>
  <w:style w:type="paragraph" w:customStyle="1" w:styleId="FF9C96D813C9431586F8B44A0E221BC7">
    <w:name w:val="FF9C96D813C9431586F8B44A0E221B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4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Holden Wiese</dc:creator>
  <cp:keywords/>
  <dc:description/>
  <cp:lastModifiedBy>Holden Wiese</cp:lastModifiedBy>
  <cp:revision>2</cp:revision>
  <dcterms:created xsi:type="dcterms:W3CDTF">2020-07-07T03:46:00Z</dcterms:created>
  <dcterms:modified xsi:type="dcterms:W3CDTF">2020-07-07T03:46:00Z</dcterms:modified>
  <cp:category/>
</cp:coreProperties>
</file>